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5F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</w:p>
    <w:p w:rsidR="00545E5F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</w:p>
    <w:p w:rsidR="00545E5F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</w:p>
    <w:p w:rsidR="00545E5F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</w:p>
    <w:p w:rsidR="00545E5F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</w:p>
    <w:p w:rsidR="00545E5F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</w:p>
    <w:p w:rsidR="00545E5F" w:rsidRPr="00070B7B" w:rsidRDefault="00545E5F" w:rsidP="00190F8B">
      <w:pPr>
        <w:spacing w:after="0" w:line="240" w:lineRule="auto"/>
        <w:jc w:val="center"/>
        <w:rPr>
          <w:rFonts w:ascii="Times New Roman" w:hAnsi="Times New Roman"/>
          <w:lang w:val="en-US"/>
        </w:rPr>
      </w:pPr>
      <w:r w:rsidRPr="003D1C43">
        <w:rPr>
          <w:rFonts w:ascii="Times New Roman" w:hAnsi="Times New Roman"/>
        </w:rPr>
        <w:t>БЛАНК ИСХОДНЫХ ДАННЫХ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FILTD)</w:t>
      </w:r>
    </w:p>
    <w:p w:rsidR="00545E5F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расчета фильтра тонкой очистки </w:t>
      </w:r>
      <w:r w:rsidRPr="003D1C43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TONFIL</w:t>
      </w:r>
      <w:r w:rsidRPr="003D1C43">
        <w:rPr>
          <w:rFonts w:ascii="Times New Roman" w:hAnsi="Times New Roman"/>
        </w:rPr>
        <w:t>.</w:t>
      </w:r>
      <w:r w:rsidRPr="003D1C43">
        <w:rPr>
          <w:rFonts w:ascii="Times New Roman" w:hAnsi="Times New Roman"/>
          <w:lang w:val="en-US"/>
        </w:rPr>
        <w:t>DAT</w:t>
      </w:r>
      <w:r w:rsidRPr="003D1C43">
        <w:rPr>
          <w:rFonts w:ascii="Times New Roman" w:hAnsi="Times New Roman"/>
        </w:rPr>
        <w:t>)</w:t>
      </w:r>
    </w:p>
    <w:p w:rsidR="00545E5F" w:rsidRPr="003D1C43" w:rsidRDefault="00545E5F" w:rsidP="00190F8B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68"/>
        <w:gridCol w:w="5244"/>
        <w:gridCol w:w="1134"/>
        <w:gridCol w:w="1134"/>
        <w:gridCol w:w="2268"/>
      </w:tblGrid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№</w:t>
            </w:r>
          </w:p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п/п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Обозначение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</w:rPr>
              <w:t>Размер</w:t>
            </w:r>
          </w:p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ность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Значение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1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Вид расчета: 0-проектный, 1-поверочный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VID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</w:t>
            </w:r>
          </w:p>
        </w:tc>
      </w:tr>
      <w:tr w:rsidR="00545E5F" w:rsidRPr="004D3C07" w:rsidTr="004D3C07">
        <w:trPr>
          <w:trHeight w:val="70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2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Производительность по жидкости, максимальная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G</w:t>
            </w:r>
            <w:r w:rsidRPr="004D3C07">
              <w:rPr>
                <w:rFonts w:ascii="Times New Roman" w:hAnsi="Times New Roman"/>
                <w:vertAlign w:val="subscript"/>
                <w:lang w:val="en-US"/>
              </w:rPr>
              <w:t>MAX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кг/ч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_ _ _ _ _ .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3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Давление рабочее, избыточное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МПа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_ .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4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Температура рабочая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T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  <w:vertAlign w:val="superscript"/>
              </w:rPr>
              <w:t>0</w:t>
            </w:r>
            <w:r w:rsidRPr="004D3C07">
              <w:rPr>
                <w:rFonts w:ascii="Times New Roman" w:hAnsi="Times New Roman"/>
              </w:rPr>
              <w:t>С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_ .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5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Коэффициент пропорциональности (</w:t>
            </w:r>
            <w:r w:rsidRPr="004D3C07">
              <w:rPr>
                <w:rFonts w:ascii="Times New Roman" w:hAnsi="Times New Roman"/>
                <w:lang w:val="en-US"/>
              </w:rPr>
              <w:t>k</w:t>
            </w:r>
            <w:r w:rsidRPr="004D3C07">
              <w:rPr>
                <w:rFonts w:ascii="Times New Roman" w:hAnsi="Times New Roman"/>
              </w:rPr>
              <w:t xml:space="preserve">=0,033 для ДЭГа, </w:t>
            </w:r>
            <w:r w:rsidRPr="004D3C07">
              <w:rPr>
                <w:rFonts w:ascii="Times New Roman" w:hAnsi="Times New Roman"/>
                <w:lang w:val="en-US"/>
              </w:rPr>
              <w:t>k</w:t>
            </w:r>
            <w:r w:rsidRPr="004D3C07">
              <w:rPr>
                <w:rFonts w:ascii="Times New Roman" w:hAnsi="Times New Roman"/>
              </w:rPr>
              <w:t>=0,0086 для воды)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  <w:lang w:val="en-US"/>
              </w:rPr>
              <w:t>k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-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. _ _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6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 xml:space="preserve">Наружный диаметр патрона (рекомендуется </w:t>
            </w:r>
            <w:r w:rsidRPr="004D3C07">
              <w:rPr>
                <w:rFonts w:ascii="Times New Roman" w:hAnsi="Times New Roman"/>
                <w:lang w:val="en-US"/>
              </w:rPr>
              <w:t>DN</w:t>
            </w:r>
            <w:r w:rsidRPr="004D3C07">
              <w:rPr>
                <w:rFonts w:ascii="Times New Roman" w:hAnsi="Times New Roman"/>
              </w:rPr>
              <w:t>=0,093 м)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DN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м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. _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7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 xml:space="preserve">Длина патрона (рекомендуется </w:t>
            </w:r>
            <w:r w:rsidRPr="004D3C07">
              <w:rPr>
                <w:rFonts w:ascii="Times New Roman" w:hAnsi="Times New Roman"/>
                <w:lang w:val="en-US"/>
              </w:rPr>
              <w:t>L</w:t>
            </w:r>
            <w:r w:rsidRPr="004D3C07">
              <w:rPr>
                <w:rFonts w:ascii="Times New Roman" w:hAnsi="Times New Roman"/>
              </w:rPr>
              <w:t>=1,1 м)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м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. _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8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 xml:space="preserve">Гидравлическое сопротивление чистого патрона (рекомендуется </w:t>
            </w:r>
            <w:r w:rsidRPr="004D3C07">
              <w:rPr>
                <w:rFonts w:ascii="Times New Roman" w:hAnsi="Times New Roman"/>
                <w:lang w:val="en-US"/>
              </w:rPr>
              <w:t>DELTP</w:t>
            </w:r>
            <w:r w:rsidRPr="004D3C07">
              <w:rPr>
                <w:rFonts w:ascii="Times New Roman" w:hAnsi="Times New Roman"/>
              </w:rPr>
              <w:t>=0,015 МПа)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DELTP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МПа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. _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9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Коэффициент динамической вязкости жидкости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MU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Па*с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. _ _ _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10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Плотность жидкости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ROJ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кг/м</w:t>
            </w:r>
            <w:r w:rsidRPr="004D3C07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_ _ .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11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Допустимый перепад давления на фильтре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DELTPF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МПа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. _ _ _ _</w:t>
            </w:r>
          </w:p>
        </w:tc>
      </w:tr>
      <w:tr w:rsidR="00545E5F" w:rsidRPr="004D3C07" w:rsidTr="004D3C07">
        <w:trPr>
          <w:trHeight w:val="70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</w:tr>
    </w:tbl>
    <w:p w:rsidR="00545E5F" w:rsidRDefault="00545E5F"/>
    <w:p w:rsidR="00545E5F" w:rsidRDefault="00545E5F" w:rsidP="0093510F">
      <w:pPr>
        <w:jc w:val="center"/>
        <w:rPr>
          <w:rFonts w:ascii="Times New Roman" w:hAnsi="Times New Roman"/>
        </w:rPr>
      </w:pPr>
      <w:r w:rsidRPr="0093510F">
        <w:rPr>
          <w:rFonts w:ascii="Times New Roman" w:hAnsi="Times New Roman"/>
        </w:rPr>
        <w:t>ДАННЫЕ ДЛЯ ПОВЕРОЧНОГО РАСЧЕТА</w:t>
      </w: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68"/>
        <w:gridCol w:w="5244"/>
        <w:gridCol w:w="1134"/>
        <w:gridCol w:w="1134"/>
        <w:gridCol w:w="2268"/>
      </w:tblGrid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12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Количество фильтрующих патронов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NZAD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_ _</w:t>
            </w:r>
          </w:p>
        </w:tc>
      </w:tr>
      <w:tr w:rsidR="00545E5F" w:rsidRPr="004D3C07" w:rsidTr="004D3C07">
        <w:trPr>
          <w:trHeight w:val="408"/>
        </w:trPr>
        <w:tc>
          <w:tcPr>
            <w:tcW w:w="5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13</w:t>
            </w:r>
          </w:p>
        </w:tc>
        <w:tc>
          <w:tcPr>
            <w:tcW w:w="5244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Диаметр штуцера входа (выхода) жидкости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4D3C07">
              <w:rPr>
                <w:rFonts w:ascii="Times New Roman" w:hAnsi="Times New Roman"/>
                <w:lang w:val="en-US"/>
              </w:rPr>
              <w:t>DHZAD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3C07">
              <w:rPr>
                <w:rFonts w:ascii="Times New Roman" w:hAnsi="Times New Roman"/>
              </w:rPr>
              <w:t>м</w:t>
            </w:r>
          </w:p>
        </w:tc>
        <w:tc>
          <w:tcPr>
            <w:tcW w:w="2268" w:type="dxa"/>
            <w:vAlign w:val="center"/>
          </w:tcPr>
          <w:p w:rsidR="00545E5F" w:rsidRPr="004D3C07" w:rsidRDefault="00545E5F" w:rsidP="004D3C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3C07">
              <w:rPr>
                <w:rFonts w:ascii="Times New Roman" w:hAnsi="Times New Roman"/>
                <w:b/>
              </w:rPr>
              <w:t>_ . _ _ _</w:t>
            </w:r>
          </w:p>
        </w:tc>
      </w:tr>
    </w:tbl>
    <w:p w:rsidR="00545E5F" w:rsidRDefault="00545E5F" w:rsidP="001615BB">
      <w:pPr>
        <w:jc w:val="center"/>
      </w:pPr>
    </w:p>
    <w:sectPr w:rsidR="00545E5F" w:rsidSect="007C2F66">
      <w:pgSz w:w="11906" w:h="16838"/>
      <w:pgMar w:top="284" w:right="851" w:bottom="215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E5F" w:rsidRDefault="00545E5F" w:rsidP="009F7275">
      <w:pPr>
        <w:spacing w:after="0" w:line="240" w:lineRule="auto"/>
      </w:pPr>
      <w:r>
        <w:separator/>
      </w:r>
    </w:p>
  </w:endnote>
  <w:endnote w:type="continuationSeparator" w:id="0">
    <w:p w:rsidR="00545E5F" w:rsidRDefault="00545E5F" w:rsidP="009F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E5F" w:rsidRDefault="00545E5F" w:rsidP="009F7275">
      <w:pPr>
        <w:spacing w:after="0" w:line="240" w:lineRule="auto"/>
      </w:pPr>
      <w:r>
        <w:separator/>
      </w:r>
    </w:p>
  </w:footnote>
  <w:footnote w:type="continuationSeparator" w:id="0">
    <w:p w:rsidR="00545E5F" w:rsidRDefault="00545E5F" w:rsidP="009F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586E"/>
    <w:multiLevelType w:val="hybridMultilevel"/>
    <w:tmpl w:val="15DAAFBE"/>
    <w:lvl w:ilvl="0" w:tplc="9656EB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6638"/>
    <w:rsid w:val="000023AC"/>
    <w:rsid w:val="00016639"/>
    <w:rsid w:val="000330F8"/>
    <w:rsid w:val="00033AF2"/>
    <w:rsid w:val="00044BFE"/>
    <w:rsid w:val="00064578"/>
    <w:rsid w:val="00070B7B"/>
    <w:rsid w:val="00076F29"/>
    <w:rsid w:val="0009758B"/>
    <w:rsid w:val="000A1B11"/>
    <w:rsid w:val="000B1CDB"/>
    <w:rsid w:val="000B210B"/>
    <w:rsid w:val="000C47C6"/>
    <w:rsid w:val="000C5DD1"/>
    <w:rsid w:val="000D3E09"/>
    <w:rsid w:val="000F6B45"/>
    <w:rsid w:val="00123D93"/>
    <w:rsid w:val="0013658F"/>
    <w:rsid w:val="00156326"/>
    <w:rsid w:val="001615BB"/>
    <w:rsid w:val="00190F8B"/>
    <w:rsid w:val="00194726"/>
    <w:rsid w:val="001D772C"/>
    <w:rsid w:val="001E078C"/>
    <w:rsid w:val="001E2DF8"/>
    <w:rsid w:val="001F01FC"/>
    <w:rsid w:val="001F56B5"/>
    <w:rsid w:val="002076E0"/>
    <w:rsid w:val="00217A6F"/>
    <w:rsid w:val="002218EF"/>
    <w:rsid w:val="00232C65"/>
    <w:rsid w:val="00232F49"/>
    <w:rsid w:val="00246024"/>
    <w:rsid w:val="00256EBA"/>
    <w:rsid w:val="002B2E68"/>
    <w:rsid w:val="002F19F2"/>
    <w:rsid w:val="002F3465"/>
    <w:rsid w:val="002F7010"/>
    <w:rsid w:val="00330869"/>
    <w:rsid w:val="00351668"/>
    <w:rsid w:val="0039000E"/>
    <w:rsid w:val="003A4A94"/>
    <w:rsid w:val="003A73CD"/>
    <w:rsid w:val="003B0581"/>
    <w:rsid w:val="003C4150"/>
    <w:rsid w:val="003C5B7A"/>
    <w:rsid w:val="003D1C43"/>
    <w:rsid w:val="003E27BB"/>
    <w:rsid w:val="003E37BA"/>
    <w:rsid w:val="003F7FC2"/>
    <w:rsid w:val="00415445"/>
    <w:rsid w:val="004302F2"/>
    <w:rsid w:val="0043138C"/>
    <w:rsid w:val="004349E7"/>
    <w:rsid w:val="00436176"/>
    <w:rsid w:val="00467985"/>
    <w:rsid w:val="00476043"/>
    <w:rsid w:val="00482B3E"/>
    <w:rsid w:val="004945AE"/>
    <w:rsid w:val="004D11D0"/>
    <w:rsid w:val="004D16ED"/>
    <w:rsid w:val="004D3C07"/>
    <w:rsid w:val="004E5900"/>
    <w:rsid w:val="004F0C13"/>
    <w:rsid w:val="00505BA7"/>
    <w:rsid w:val="00506F7D"/>
    <w:rsid w:val="00515D17"/>
    <w:rsid w:val="00545E5F"/>
    <w:rsid w:val="0057486B"/>
    <w:rsid w:val="00594424"/>
    <w:rsid w:val="005F2FF5"/>
    <w:rsid w:val="005F51F8"/>
    <w:rsid w:val="005F621D"/>
    <w:rsid w:val="006054DA"/>
    <w:rsid w:val="00610EC6"/>
    <w:rsid w:val="00616A58"/>
    <w:rsid w:val="00643C8B"/>
    <w:rsid w:val="006451CC"/>
    <w:rsid w:val="00646B31"/>
    <w:rsid w:val="00667092"/>
    <w:rsid w:val="0067242C"/>
    <w:rsid w:val="006965D4"/>
    <w:rsid w:val="006A7805"/>
    <w:rsid w:val="006B4784"/>
    <w:rsid w:val="006B6638"/>
    <w:rsid w:val="006D0442"/>
    <w:rsid w:val="006F4C8A"/>
    <w:rsid w:val="00702845"/>
    <w:rsid w:val="00715300"/>
    <w:rsid w:val="00717E27"/>
    <w:rsid w:val="00732FFC"/>
    <w:rsid w:val="007352A8"/>
    <w:rsid w:val="00743C6D"/>
    <w:rsid w:val="00744778"/>
    <w:rsid w:val="00783C31"/>
    <w:rsid w:val="007C2F66"/>
    <w:rsid w:val="008014A2"/>
    <w:rsid w:val="00830B18"/>
    <w:rsid w:val="008450D4"/>
    <w:rsid w:val="008522B8"/>
    <w:rsid w:val="0085493E"/>
    <w:rsid w:val="00856FDA"/>
    <w:rsid w:val="00857A2B"/>
    <w:rsid w:val="00866A41"/>
    <w:rsid w:val="00874966"/>
    <w:rsid w:val="00892585"/>
    <w:rsid w:val="00897218"/>
    <w:rsid w:val="008B5910"/>
    <w:rsid w:val="008C4124"/>
    <w:rsid w:val="008C4494"/>
    <w:rsid w:val="008D5004"/>
    <w:rsid w:val="008D66AF"/>
    <w:rsid w:val="008D78E3"/>
    <w:rsid w:val="008F79F0"/>
    <w:rsid w:val="00905531"/>
    <w:rsid w:val="00922FAA"/>
    <w:rsid w:val="009259E9"/>
    <w:rsid w:val="0093510F"/>
    <w:rsid w:val="00942450"/>
    <w:rsid w:val="00947666"/>
    <w:rsid w:val="00950BC8"/>
    <w:rsid w:val="00980803"/>
    <w:rsid w:val="00994C43"/>
    <w:rsid w:val="00997408"/>
    <w:rsid w:val="009B486A"/>
    <w:rsid w:val="009E65A0"/>
    <w:rsid w:val="009F7275"/>
    <w:rsid w:val="00A247E3"/>
    <w:rsid w:val="00A427E1"/>
    <w:rsid w:val="00A436C6"/>
    <w:rsid w:val="00A44D82"/>
    <w:rsid w:val="00A533C2"/>
    <w:rsid w:val="00A54573"/>
    <w:rsid w:val="00A673C4"/>
    <w:rsid w:val="00AB2226"/>
    <w:rsid w:val="00AC5609"/>
    <w:rsid w:val="00AC5A6C"/>
    <w:rsid w:val="00AD4FC8"/>
    <w:rsid w:val="00AE0CB9"/>
    <w:rsid w:val="00AF2442"/>
    <w:rsid w:val="00B07CEB"/>
    <w:rsid w:val="00B16FB4"/>
    <w:rsid w:val="00B22766"/>
    <w:rsid w:val="00B27933"/>
    <w:rsid w:val="00B35505"/>
    <w:rsid w:val="00B4053D"/>
    <w:rsid w:val="00B94209"/>
    <w:rsid w:val="00B96634"/>
    <w:rsid w:val="00BB7FB4"/>
    <w:rsid w:val="00BC5020"/>
    <w:rsid w:val="00BF585C"/>
    <w:rsid w:val="00C265DC"/>
    <w:rsid w:val="00C456EA"/>
    <w:rsid w:val="00C50068"/>
    <w:rsid w:val="00C61753"/>
    <w:rsid w:val="00C64CFC"/>
    <w:rsid w:val="00C71A87"/>
    <w:rsid w:val="00C72FC6"/>
    <w:rsid w:val="00C80866"/>
    <w:rsid w:val="00CB456A"/>
    <w:rsid w:val="00CC0E6B"/>
    <w:rsid w:val="00D2252B"/>
    <w:rsid w:val="00D56651"/>
    <w:rsid w:val="00D57177"/>
    <w:rsid w:val="00D651B7"/>
    <w:rsid w:val="00D841AF"/>
    <w:rsid w:val="00D86E0E"/>
    <w:rsid w:val="00DB699D"/>
    <w:rsid w:val="00DC0C96"/>
    <w:rsid w:val="00DC1260"/>
    <w:rsid w:val="00DE5019"/>
    <w:rsid w:val="00E23FFE"/>
    <w:rsid w:val="00E274FF"/>
    <w:rsid w:val="00E512B7"/>
    <w:rsid w:val="00E63AF8"/>
    <w:rsid w:val="00E66DB3"/>
    <w:rsid w:val="00EB1596"/>
    <w:rsid w:val="00F217EA"/>
    <w:rsid w:val="00F220AC"/>
    <w:rsid w:val="00F30A4B"/>
    <w:rsid w:val="00F35A54"/>
    <w:rsid w:val="00F453A6"/>
    <w:rsid w:val="00F51774"/>
    <w:rsid w:val="00F54A65"/>
    <w:rsid w:val="00F70DE8"/>
    <w:rsid w:val="00F76F37"/>
    <w:rsid w:val="00FA25F9"/>
    <w:rsid w:val="00FA5569"/>
    <w:rsid w:val="00FB1A11"/>
    <w:rsid w:val="00FB5078"/>
    <w:rsid w:val="00FC1CFF"/>
    <w:rsid w:val="00FD7532"/>
    <w:rsid w:val="00FD7FFA"/>
    <w:rsid w:val="00FE06DA"/>
    <w:rsid w:val="00FE6048"/>
    <w:rsid w:val="00FF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A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A25F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57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F7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F727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F7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727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F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7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151</Words>
  <Characters>864</Characters>
  <Application>Microsoft Office Outlook</Application>
  <DocSecurity>0</DocSecurity>
  <Lines>0</Lines>
  <Paragraphs>0</Paragraphs>
  <ScaleCrop>false</ScaleCrop>
  <Company>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10</cp:revision>
  <cp:lastPrinted>2009-09-24T09:52:00Z</cp:lastPrinted>
  <dcterms:created xsi:type="dcterms:W3CDTF">2009-08-26T11:08:00Z</dcterms:created>
  <dcterms:modified xsi:type="dcterms:W3CDTF">2009-10-05T07:04:00Z</dcterms:modified>
</cp:coreProperties>
</file>